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579" w:rsidRDefault="00F35579">
      <w:pPr>
        <w:spacing w:after="160" w:line="264" w:lineRule="auto"/>
      </w:pPr>
    </w:p>
    <w:p w:rsidR="00F35579" w:rsidRDefault="003D2BE5">
      <w:pPr>
        <w:pStyle w:val="CompanyName"/>
      </w:pPr>
      <w:sdt>
        <w:sdtPr>
          <w:alias w:val="Company"/>
          <w:id w:val="15524243"/>
          <w:placeholder>
            <w:docPart w:val="013F5AA30EA3462F8A5A98EB0C39FF96"/>
          </w:placeholder>
          <w:dataBinding w:prefixMappings="xmlns:ns0='http://schemas.openxmlformats.org/officeDocument/2006/extended-properties'" w:xpath="/ns0:Properties[1]/ns0:Company[1]" w:storeItemID="{6668398D-A668-4E3E-A5EB-62B293D839F1}"/>
          <w:text/>
        </w:sdtPr>
        <w:sdtEndPr/>
        <w:sdtContent>
          <w:r w:rsidR="005871D0">
            <w:t>To CHAIRMAN</w:t>
          </w:r>
        </w:sdtContent>
      </w:sdt>
    </w:p>
    <w:sdt>
      <w:sdtPr>
        <w:id w:val="1843116983"/>
        <w:placeholder>
          <w:docPart w:val="842C5CB27BC140F6A95BEFECB69A6DB1"/>
        </w:placeholder>
        <w:dataBinding w:prefixMappings="xmlns:ns0='http://schemas.microsoft.com/office/2006/coverPageProps' " w:xpath="/ns0:CoverPageProperties[1]/ns0:CompanyAddress[1]" w:storeItemID="{55AF091B-3C7A-41E3-B477-F2FDAA23CFDA}"/>
        <w:text/>
      </w:sdtPr>
      <w:sdtEndPr/>
      <w:sdtContent>
        <w:p w:rsidR="00F35579" w:rsidRDefault="007F3929">
          <w:pPr>
            <w:pStyle w:val="RecipientAddress"/>
          </w:pPr>
          <w:r>
            <w:t xml:space="preserve">Muhammad </w:t>
          </w:r>
          <w:proofErr w:type="spellStart"/>
          <w:r>
            <w:t>Uzair</w:t>
          </w:r>
          <w:proofErr w:type="spellEnd"/>
        </w:p>
      </w:sdtContent>
    </w:sdt>
    <w:p w:rsidR="00F35579" w:rsidRDefault="005871D0">
      <w:pPr>
        <w:pStyle w:val="RecipientAddress"/>
      </w:pPr>
      <w:r>
        <w:t>Lahore.</w:t>
      </w:r>
    </w:p>
    <w:p w:rsidR="00F35579" w:rsidRDefault="005871D0">
      <w:pPr>
        <w:pStyle w:val="RecipientAddress"/>
      </w:pPr>
      <w:r>
        <w:t>Subject: Application for change of section.</w:t>
      </w:r>
    </w:p>
    <w:p w:rsidR="00F35579" w:rsidRDefault="005871D0">
      <w:pPr>
        <w:pStyle w:val="Salutation"/>
      </w:pPr>
      <w:r>
        <w:t>Respected sir,</w:t>
      </w:r>
    </w:p>
    <w:p w:rsidR="005871D0" w:rsidRDefault="005871D0" w:rsidP="005871D0">
      <w:r>
        <w:t xml:space="preserve">                                            It is stated that I am </w:t>
      </w:r>
      <w:r w:rsidRPr="005871D0">
        <w:rPr>
          <w:b/>
        </w:rPr>
        <w:t xml:space="preserve">Muhammad </w:t>
      </w:r>
      <w:proofErr w:type="spellStart"/>
      <w:r w:rsidRPr="005871D0">
        <w:rPr>
          <w:b/>
        </w:rPr>
        <w:t>Uzair</w:t>
      </w:r>
      <w:proofErr w:type="spellEnd"/>
      <w:r>
        <w:rPr>
          <w:b/>
        </w:rPr>
        <w:t xml:space="preserve"> </w:t>
      </w:r>
      <w:r>
        <w:t xml:space="preserve">and my registration number is </w:t>
      </w:r>
      <w:r w:rsidRPr="005871D0">
        <w:rPr>
          <w:b/>
        </w:rPr>
        <w:t>2023-CS-22</w:t>
      </w:r>
      <w:r>
        <w:t xml:space="preserve">. I took admission in </w:t>
      </w:r>
      <w:r w:rsidRPr="005871D0">
        <w:rPr>
          <w:b/>
        </w:rPr>
        <w:t>UET Lahore</w:t>
      </w:r>
      <w:r>
        <w:t xml:space="preserve"> this year in department of </w:t>
      </w:r>
      <w:r w:rsidRPr="005871D0">
        <w:rPr>
          <w:b/>
        </w:rPr>
        <w:t>COMPUTER SCIENCE</w:t>
      </w:r>
      <w:r>
        <w:t xml:space="preserve">. This was my own personal decision because computer is my passion and I’ve been using computer since my very childhood. I am very passionate to become a Computer Scientist and I am looking forward to your kindness in this matter. </w:t>
      </w:r>
    </w:p>
    <w:p w:rsidR="005871D0" w:rsidRDefault="005871D0" w:rsidP="005871D0">
      <w:r>
        <w:t xml:space="preserve">                                                              Sir, I’m currently studying in </w:t>
      </w:r>
      <w:r w:rsidRPr="005871D0">
        <w:rPr>
          <w:b/>
        </w:rPr>
        <w:t>Section-A</w:t>
      </w:r>
      <w:r>
        <w:t xml:space="preserve">. I thought that my classmates will be very cooperative and helpful to each other but it was my bad to think that way. I am very sad to tell you that my classmates are not cooperative in the least. Moreover, CR and GR of our section are very irresponsible and sluggish. They don’t share the necessary materials (slides, books etc.) which the respective teacher ask them to share. </w:t>
      </w:r>
    </w:p>
    <w:p w:rsidR="005871D0" w:rsidRDefault="005871D0" w:rsidP="005871D0">
      <w:r>
        <w:t xml:space="preserve">                                                                                               I completely understand that it takes time to adjust in new environment, but Sir, I don’t want to waste a single second of time of studying. It would be your kindness if you let me enroll in Section-B because one of my roommates is </w:t>
      </w:r>
      <w:proofErr w:type="gramStart"/>
      <w:r>
        <w:t>in  Section</w:t>
      </w:r>
      <w:proofErr w:type="gramEnd"/>
      <w:r>
        <w:t>-B. He is a close friend of mine and he told me that Section-B is very supportive and cooperative. I’ve filled the forms of changing Section and I beg you to please kindly review it.</w:t>
      </w:r>
    </w:p>
    <w:p w:rsidR="005871D0" w:rsidRPr="005871D0" w:rsidRDefault="005871D0" w:rsidP="005871D0">
      <w:r>
        <w:t xml:space="preserve">  </w:t>
      </w:r>
    </w:p>
    <w:p w:rsidR="005871D0" w:rsidRDefault="005871D0">
      <w:pPr>
        <w:pStyle w:val="Closing"/>
      </w:pPr>
      <w:r>
        <w:t>I shall be very thankful to you for this favour.</w:t>
      </w:r>
      <w:bookmarkStart w:id="0" w:name="_GoBack"/>
      <w:bookmarkEnd w:id="0"/>
    </w:p>
    <w:sdt>
      <w:sdtPr>
        <w:rPr>
          <w:b/>
          <w:bCs/>
        </w:rPr>
        <w:alias w:val="Author"/>
        <w:id w:val="15524260"/>
        <w:placeholder>
          <w:docPart w:val="3F76DB1D8FA24B6BB393DC69FC5B3E6F"/>
        </w:placeholder>
        <w:dataBinding w:prefixMappings="xmlns:ns0='http://schemas.openxmlformats.org/package/2006/metadata/core-properties' xmlns:ns1='http://purl.org/dc/elements/1.1/'" w:xpath="/ns0:coreProperties[1]/ns1:creator[1]" w:storeItemID="{6C3C8BC8-F283-45AE-878A-BAB7291924A1}"/>
        <w:text/>
      </w:sdtPr>
      <w:sdtEndPr/>
      <w:sdtContent>
        <w:p w:rsidR="00F35579" w:rsidRDefault="007F3929">
          <w:pPr>
            <w:spacing w:after="160" w:line="264" w:lineRule="auto"/>
            <w:rPr>
              <w:b/>
              <w:bCs/>
            </w:rPr>
          </w:pPr>
          <w:r>
            <w:rPr>
              <w:b/>
              <w:bCs/>
            </w:rPr>
            <w:t>Yours obediently,</w:t>
          </w:r>
        </w:p>
      </w:sdtContent>
    </w:sdt>
    <w:sdt>
      <w:sdtPr>
        <w:id w:val="-768695627"/>
        <w:placeholder>
          <w:docPart w:val="D1DBE3762BAE442BB18E4872D42B2ABF"/>
        </w:placeholder>
        <w:dataBinding w:prefixMappings="xmlns:ns0='http://schemas.microsoft.com/office/2006/coverPageProps' " w:xpath="/ns0:CoverPageProperties[1]/ns0:CompanyAddress[1]" w:storeItemID="{55AF091B-3C7A-41E3-B477-F2FDAA23CFDA}"/>
        <w:text/>
      </w:sdtPr>
      <w:sdtEndPr/>
      <w:sdtContent>
        <w:p w:rsidR="00F35579" w:rsidRDefault="007F3929">
          <w:r>
            <w:t xml:space="preserve">Muhammad </w:t>
          </w:r>
          <w:proofErr w:type="spellStart"/>
          <w:r>
            <w:t>Uzair</w:t>
          </w:r>
          <w:proofErr w:type="spellEnd"/>
        </w:p>
      </w:sdtContent>
    </w:sdt>
    <w:p w:rsidR="00F35579" w:rsidRDefault="007F3929">
      <w:pPr>
        <w:pStyle w:val="Header"/>
        <w:tabs>
          <w:tab w:val="clear" w:pos="4680"/>
          <w:tab w:val="clear" w:pos="9360"/>
          <w:tab w:val="left" w:pos="1395"/>
        </w:tabs>
        <w:ind w:right="220"/>
      </w:pPr>
      <w:r>
        <w:t>2023-CS-22</w:t>
      </w:r>
    </w:p>
    <w:p w:rsidR="00F35579" w:rsidRDefault="00F35579">
      <w:pPr>
        <w:spacing w:line="276" w:lineRule="auto"/>
      </w:pPr>
    </w:p>
    <w:sectPr w:rsidR="00F35579">
      <w:headerReference w:type="default" r:id="rId8"/>
      <w:footerReference w:type="first" r:id="rId9"/>
      <w:pgSz w:w="12240" w:h="15840" w:code="1"/>
      <w:pgMar w:top="1080" w:right="1080" w:bottom="1080" w:left="1080" w:header="86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BE5" w:rsidRDefault="003D2BE5">
      <w:pPr>
        <w:spacing w:after="0" w:line="240" w:lineRule="auto"/>
      </w:pPr>
      <w:r>
        <w:separator/>
      </w:r>
    </w:p>
  </w:endnote>
  <w:endnote w:type="continuationSeparator" w:id="0">
    <w:p w:rsidR="003D2BE5" w:rsidRDefault="003D2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579" w:rsidRDefault="003D2BE5">
    <w:pPr>
      <w:pStyle w:val="Footer"/>
    </w:pPr>
    <w:r>
      <w:rPr>
        <w:noProof/>
        <w:color w:val="595959" w:themeColor="text1" w:themeTint="A6"/>
        <w:lang w:eastAsia="en-US"/>
      </w:rPr>
      <mc:AlternateContent>
        <mc:Choice Requires="wps">
          <w:drawing>
            <wp:anchor distT="0" distB="0" distL="114300" distR="114300" simplePos="0" relativeHeight="251659264" behindDoc="0" locked="0" layoutInCell="1" allowOverlap="1" wp14:editId="07CA762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6DECACF" id="Rectangle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mc:Fallback>
      </mc:AlternateContent>
    </w:r>
    <w:r>
      <w:rPr>
        <w:noProof/>
        <w:color w:val="595959" w:themeColor="text1" w:themeTint="A6"/>
        <w:lang w:eastAsia="en-US"/>
      </w:rPr>
      <mc:AlternateContent>
        <mc:Choice Requires="wps">
          <w:drawing>
            <wp:anchor distT="0" distB="0" distL="274320" distR="274320" simplePos="0" relativeHeight="251660288" behindDoc="0" locked="0" layoutInCell="1" allowOverlap="1" wp14:editId="54055EA3">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5579" w:rsidRDefault="00F35579">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F35579" w:rsidRDefault="00F35579">
                    <w:pPr>
                      <w:jc w:val="center"/>
                    </w:pPr>
                  </w:p>
                </w:txbxContent>
              </v:textbox>
              <w10:wrap type="square" anchorx="margin" anchory="margin"/>
            </v:rect>
          </w:pict>
        </mc:Fallback>
      </mc:AlternateContent>
    </w:r>
    <w:r>
      <w:rPr>
        <w:noProof/>
        <w:color w:val="595959" w:themeColor="text1" w:themeTint="A6"/>
        <w:lang w:eastAsia="en-US"/>
      </w:rPr>
      <mc:AlternateContent>
        <mc:Choice Requires="wps">
          <w:drawing>
            <wp:anchor distT="0" distB="0" distL="114300" distR="114300" simplePos="0" relativeHeight="251661312" behindDoc="0" locked="0" layoutInCell="1" allowOverlap="1" wp14:editId="5511E37E">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80000</wp14:pctPosVOffset>
                  </wp:positionV>
                </mc:Choice>
                <mc:Fallback>
                  <wp:positionV relativeFrom="page">
                    <wp:posOffset>7635240</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45BEDD9F" id="Rectangle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d1282e [3215]" stroked="f">
              <w10:wrap anchorx="margin" anchory="margin"/>
            </v:rect>
          </w:pict>
        </mc:Fallback>
      </mc:AlternateContent>
    </w:r>
    <w:r>
      <w:rPr>
        <w:noProof/>
        <w:color w:val="595959" w:themeColor="text1" w:themeTint="A6"/>
        <w:lang w:eastAsia="en-US"/>
      </w:rPr>
      <mc:AlternateContent>
        <mc:Choice Requires="wps">
          <w:drawing>
            <wp:anchor distT="118745" distB="118745" distL="114300" distR="0" simplePos="0" relativeHeight="251662336" behindDoc="0" locked="0" layoutInCell="1" allowOverlap="1" wp14:editId="174B9805">
              <wp:simplePos x="0" y="0"/>
              <mc:AlternateContent>
                <mc:Choice Requires="wp14">
                  <wp:positionH relativeFrom="margin">
                    <wp14:pctPosHOffset>96000</wp14:pctPosHOffset>
                  </wp:positionH>
                </mc:Choice>
                <mc:Fallback>
                  <wp:positionH relativeFrom="page">
                    <wp:posOffset>6830060</wp:posOffset>
                  </wp:positionH>
                </mc:Fallback>
              </mc:AlternateContent>
              <mc:AlternateContent>
                <mc:Choice Requires="wp14">
                  <wp:positionV relativeFrom="margin">
                    <wp14:pctPosVOffset>80000</wp14:pctPosVOffset>
                  </wp:positionV>
                </mc:Choice>
                <mc:Fallback>
                  <wp:positionV relativeFrom="page">
                    <wp:posOffset>7635240</wp:posOffset>
                  </wp:positionV>
                </mc:Fallback>
              </mc:AlternateContent>
              <wp:extent cx="438785" cy="1737360"/>
              <wp:effectExtent l="0" t="0" r="0" b="0"/>
              <wp:wrapSquare wrapText="bothSides"/>
              <wp:docPr id="12"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42365095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F35579" w:rsidRDefault="003D2BE5">
                              <w:pPr>
                                <w:pStyle w:val="Date"/>
                                <w:rPr>
                                  <w:b w:val="0"/>
                                  <w:bCs/>
                                </w:rPr>
                              </w:pPr>
                              <w:r>
                                <w:rPr>
                                  <w:b w:val="0"/>
                                  <w:bCs/>
                                </w:rPr>
                                <w:t>[Pick the Date]</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30" o:spid="_x0000_s1028" type="#_x0000_t202" style="position:absolute;margin-left:0;margin-top:0;width:34.55pt;height:136.8pt;z-index:251662336;visibility:visible;mso-wrap-style:square;mso-width-percent:0;mso-height-percent:200;mso-left-percent:960;mso-top-percent:800;mso-wrap-distance-left:9pt;mso-wrap-distance-top:9.35pt;mso-wrap-distance-right:0;mso-wrap-distance-bottom:9.35pt;mso-position-horizontal-relative:margin;mso-position-vertical-relative:margin;mso-width-percent:0;mso-height-percent:200;mso-left-percent:960;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" filled="f" stroked="f">
              <v:textbox style="layout-flow:vertical">
                <w:txbxContent>
                  <w:sdt>
                    <w:sdtPr>
                      <w:rPr>
                        <w:b w:val="0"/>
                        <w:bCs/>
                      </w:rPr>
                      <w:id w:val="-42365095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F35579" w:rsidRDefault="003D2BE5">
                        <w:pPr>
                          <w:pStyle w:val="Date"/>
                          <w:rPr>
                            <w:b w:val="0"/>
                            <w:bCs/>
                          </w:rPr>
                        </w:pPr>
                        <w:r>
                          <w:rPr>
                            <w:b w:val="0"/>
                            <w:bCs/>
                          </w:rPr>
                          <w:t>[Pick the Date]</w:t>
                        </w:r>
                      </w:p>
                    </w:sdtContent>
                  </w:sdt>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BE5" w:rsidRDefault="003D2BE5">
      <w:pPr>
        <w:spacing w:after="0" w:line="240" w:lineRule="auto"/>
      </w:pPr>
      <w:r>
        <w:separator/>
      </w:r>
    </w:p>
  </w:footnote>
  <w:footnote w:type="continuationSeparator" w:id="0">
    <w:p w:rsidR="003D2BE5" w:rsidRDefault="003D2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579" w:rsidRDefault="003D2BE5">
    <w:pPr>
      <w:pStyle w:val="Header"/>
    </w:pPr>
    <w:r>
      <w:rPr>
        <w:noProof/>
        <w:color w:val="000000" w:themeColor="text1"/>
        <w:lang w:eastAsia="en-US"/>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110E5440" id="Rectangle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3c3c3c [1604]">
              <w10:wrap anchorx="margin" anchory="margin"/>
            </v:rect>
          </w:pict>
        </mc:Fallback>
      </mc:AlternateContent>
    </w:r>
    <w:r>
      <w:rPr>
        <w:noProof/>
        <w:color w:val="595959" w:themeColor="text1" w:themeTint="A6"/>
        <w:lang w:eastAsia="en-US"/>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-2700</wp14:pctPosVOffset>
                  </wp:positionV>
                </mc:Choice>
                <mc:Fallback>
                  <wp:positionV relativeFrom="page">
                    <wp:posOffset>451485</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5579" w:rsidRDefault="00F35579">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Rectangle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F35579" w:rsidRDefault="00F35579">
                    <w:pPr>
                      <w:jc w:val="center"/>
                    </w:pPr>
                  </w:p>
                </w:txbxContent>
              </v:textbox>
              <w10:wrap anchorx="margin" anchory="margin"/>
            </v:rect>
          </w:pict>
        </mc:Fallback>
      </mc:AlternateContent>
    </w:r>
    <w:sdt>
      <w:sdtPr>
        <w:alias w:val="Company"/>
        <w:id w:val="2070375419"/>
        <w:placeholder/>
        <w:dataBinding w:prefixMappings="xmlns:ns0='http://schemas.openxmlformats.org/officeDocument/2006/extended-properties'" w:xpath="/ns0:Properties[1]/ns0:Company[1]" w:storeItemID="{6668398D-A668-4E3E-A5EB-62B293D839F1}"/>
        <w:text/>
      </w:sdtPr>
      <w:sdtEndPr/>
      <w:sdtContent>
        <w:r w:rsidR="005871D0">
          <w:t>To CHAIRMAN</w:t>
        </w:r>
      </w:sdtContent>
    </w:sdt>
    <w:r>
      <w:rPr>
        <w:noProof/>
        <w:color w:val="595959" w:themeColor="text1" w:themeTint="A6"/>
        <w:lang w:eastAsia="en-US"/>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80200</wp14:pctPosVOffset>
                  </wp:positionV>
                </mc:Choice>
                <mc:Fallback>
                  <wp:positionV relativeFrom="page">
                    <wp:posOffset>7652385</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7C40DD10" id="Rectangle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d1282e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1D0"/>
    <w:rsid w:val="003D2BE5"/>
    <w:rsid w:val="005871D0"/>
    <w:rsid w:val="007F3929"/>
    <w:rsid w:val="00F3557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FC290"/>
  <w15:docId w15:val="{8BEF9F19-2F0E-4E0B-9B27-BCC0AA41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D1282E"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D1282E"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7A7A7A"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7A7A7A"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semiHidden/>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ssential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3F5AA30EA3462F8A5A98EB0C39FF96"/>
        <w:category>
          <w:name w:val="General"/>
          <w:gallery w:val="placeholder"/>
        </w:category>
        <w:types>
          <w:type w:val="bbPlcHdr"/>
        </w:types>
        <w:behaviors>
          <w:behavior w:val="content"/>
        </w:behaviors>
        <w:guid w:val="{EE6D465F-D625-47A7-9E68-4CAA03495218}"/>
      </w:docPartPr>
      <w:docPartBody>
        <w:p w:rsidR="00000000" w:rsidRDefault="00B3504F">
          <w:pPr>
            <w:pStyle w:val="013F5AA30EA3462F8A5A98EB0C39FF96"/>
          </w:pPr>
          <w:r>
            <w:t>[Type the sender company name]</w:t>
          </w:r>
        </w:p>
      </w:docPartBody>
    </w:docPart>
    <w:docPart>
      <w:docPartPr>
        <w:name w:val="842C5CB27BC140F6A95BEFECB69A6DB1"/>
        <w:category>
          <w:name w:val="General"/>
          <w:gallery w:val="placeholder"/>
        </w:category>
        <w:types>
          <w:type w:val="bbPlcHdr"/>
        </w:types>
        <w:behaviors>
          <w:behavior w:val="content"/>
        </w:behaviors>
        <w:guid w:val="{1CC89101-7E6C-4064-8D7F-137CBAE947F8}"/>
      </w:docPartPr>
      <w:docPartBody>
        <w:p w:rsidR="00000000" w:rsidRDefault="00B3504F">
          <w:pPr>
            <w:pStyle w:val="842C5CB27BC140F6A95BEFECB69A6DB1"/>
          </w:pPr>
          <w:r>
            <w:t>[Type the sender company address]</w:t>
          </w:r>
        </w:p>
      </w:docPartBody>
    </w:docPart>
    <w:docPart>
      <w:docPartPr>
        <w:name w:val="3F76DB1D8FA24B6BB393DC69FC5B3E6F"/>
        <w:category>
          <w:name w:val="General"/>
          <w:gallery w:val="placeholder"/>
        </w:category>
        <w:types>
          <w:type w:val="bbPlcHdr"/>
        </w:types>
        <w:behaviors>
          <w:behavior w:val="content"/>
        </w:behaviors>
        <w:guid w:val="{6D49E418-C395-439B-97B1-9B3A3B0F406A}"/>
      </w:docPartPr>
      <w:docPartBody>
        <w:p w:rsidR="00000000" w:rsidRDefault="00B3504F">
          <w:pPr>
            <w:pStyle w:val="3F76DB1D8FA24B6BB393DC69FC5B3E6F"/>
          </w:pPr>
          <w:r>
            <w:rPr>
              <w:b/>
              <w:bCs/>
            </w:rPr>
            <w:t>[Type t</w:t>
          </w:r>
          <w:r>
            <w:rPr>
              <w:b/>
              <w:bCs/>
            </w:rPr>
            <w:t>he author name]</w:t>
          </w:r>
        </w:p>
      </w:docPartBody>
    </w:docPart>
    <w:docPart>
      <w:docPartPr>
        <w:name w:val="D1DBE3762BAE442BB18E4872D42B2ABF"/>
        <w:category>
          <w:name w:val="General"/>
          <w:gallery w:val="placeholder"/>
        </w:category>
        <w:types>
          <w:type w:val="bbPlcHdr"/>
        </w:types>
        <w:behaviors>
          <w:behavior w:val="content"/>
        </w:behaviors>
        <w:guid w:val="{FDC29D01-9CDC-40DD-87A1-C4B109A4B5EC}"/>
      </w:docPartPr>
      <w:docPartBody>
        <w:p w:rsidR="00000000" w:rsidRDefault="00B3504F">
          <w:pPr>
            <w:pStyle w:val="D1DBE3762BAE442BB18E4872D42B2ABF"/>
          </w:pPr>
          <w:r>
            <w:t>[Type the sender’s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4F"/>
    <w:rsid w:val="00B3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3F5AA30EA3462F8A5A98EB0C39FF96">
    <w:name w:val="013F5AA30EA3462F8A5A98EB0C39FF96"/>
  </w:style>
  <w:style w:type="paragraph" w:customStyle="1" w:styleId="842C5CB27BC140F6A95BEFECB69A6DB1">
    <w:name w:val="842C5CB27BC140F6A95BEFECB69A6DB1"/>
  </w:style>
  <w:style w:type="paragraph" w:customStyle="1" w:styleId="C37F4A93E8114719A81F6D83C7AC8F82">
    <w:name w:val="C37F4A93E8114719A81F6D83C7AC8F82"/>
  </w:style>
  <w:style w:type="paragraph" w:customStyle="1" w:styleId="7E029EC8185142A491FAC92F82212DCB">
    <w:name w:val="7E029EC8185142A491FAC92F82212DCB"/>
  </w:style>
  <w:style w:type="paragraph" w:customStyle="1" w:styleId="577E9BCE2CEC40848A4BD01C6FA40363">
    <w:name w:val="577E9BCE2CEC40848A4BD01C6FA40363"/>
  </w:style>
  <w:style w:type="paragraph" w:customStyle="1" w:styleId="F7DF6B4C4D9940128FD129115FD77879">
    <w:name w:val="F7DF6B4C4D9940128FD129115FD77879"/>
  </w:style>
  <w:style w:type="paragraph" w:customStyle="1" w:styleId="E5914411DEFD4F21B47085754645B8CD">
    <w:name w:val="E5914411DEFD4F21B47085754645B8CD"/>
  </w:style>
  <w:style w:type="paragraph" w:customStyle="1" w:styleId="3F76DB1D8FA24B6BB393DC69FC5B3E6F">
    <w:name w:val="3F76DB1D8FA24B6BB393DC69FC5B3E6F"/>
  </w:style>
  <w:style w:type="paragraph" w:customStyle="1" w:styleId="D1DBE3762BAE442BB18E4872D42B2ABF">
    <w:name w:val="D1DBE3762BAE442BB18E4872D42B2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Muhammad Uzair</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72833-16B5-4141-8C0C-509193C21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EssentialLetter</Template>
  <TotalTime>22</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 CHAIRMAN</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Yours obediently,</dc:creator>
  <cp:lastModifiedBy>student</cp:lastModifiedBy>
  <cp:revision>1</cp:revision>
  <dcterms:created xsi:type="dcterms:W3CDTF">2023-09-07T06:41:00Z</dcterms:created>
  <dcterms:modified xsi:type="dcterms:W3CDTF">2023-09-07T07:03:00Z</dcterms:modified>
</cp:coreProperties>
</file>